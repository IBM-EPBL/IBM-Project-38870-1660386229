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87E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t>{ "cells": [ { "cell_type": "markdown", "id": "5994cc48", "metadata": {}, "source": [ "# Assignment 2 – KARTHIKEYAN R\n", "# 1. Download the dataset from the source [here](https://drive.google.com/file/d/1_HcM0K8wt4b7FMLkc1V1dv0y6I_9ULzy/view?usp=sharing).\n", "\n", "**About the dataset:**</w:t>
      </w:r>
      <w:r>
        <w:rPr>
          <w:rFonts w:eastAsia="Times New Roman"/>
        </w:rPr>
        <w:br/>
        <w:t>\n", "\n", "This dataset is all about churn modelling of a credit company. It has the details about the end user who are using credit card and also it has some variables to depicit the churn of the customer.</w:t>
      </w:r>
      <w:r>
        <w:rPr>
          <w:rFonts w:eastAsia="Times New Roman"/>
        </w:rPr>
        <w:br/>
        <w:t>\n", "\n", "**RowNumber** - Serial number of the rows</w:t>
      </w:r>
      <w:r>
        <w:rPr>
          <w:rFonts w:eastAsia="Times New Roman"/>
        </w:rPr>
        <w:br/>
        <w:t>\n", "**CustomerId** - Unique identification of customer</w:t>
      </w:r>
      <w:r>
        <w:rPr>
          <w:rFonts w:eastAsia="Times New Roman"/>
        </w:rPr>
        <w:br/>
        <w:t>\n", "**Surname** - Name of the customer</w:t>
      </w:r>
      <w:r>
        <w:rPr>
          <w:rFonts w:eastAsia="Times New Roman"/>
        </w:rPr>
        <w:br/>
        <w:t>\n", "**CreditScore** - Cipil score of the customer</w:t>
      </w:r>
      <w:r>
        <w:rPr>
          <w:rFonts w:eastAsia="Times New Roman"/>
        </w:rPr>
        <w:br/>
        <w:t>\n", "**Geography** - Location of the bank</w:t>
      </w:r>
      <w:r>
        <w:rPr>
          <w:rFonts w:eastAsia="Times New Roman"/>
        </w:rPr>
        <w:br/>
        <w:t xml:space="preserve">\n", "**Gender** - Sex of the customer </w:t>
      </w:r>
      <w:r>
        <w:rPr>
          <w:rFonts w:eastAsia="Times New Roman"/>
        </w:rPr>
        <w:br/>
        <w:t>\n", "**Age** - Age of the customer</w:t>
      </w:r>
      <w:r>
        <w:rPr>
          <w:rFonts w:eastAsia="Times New Roman"/>
        </w:rPr>
        <w:br/>
        <w:t>\n", "**Tenure** - Repayment period for the credit amount</w:t>
      </w:r>
      <w:r>
        <w:rPr>
          <w:rFonts w:eastAsia="Times New Roman"/>
        </w:rPr>
        <w:br/>
        <w:t>\n", "**Balance** - Current balance in thier creidt card</w:t>
      </w:r>
      <w:r>
        <w:rPr>
          <w:rFonts w:eastAsia="Times New Roman"/>
        </w:rPr>
        <w:br/>
        <w:t>\n", "**NumOfProducts** - Products owned by the customer from the company</w:t>
      </w:r>
      <w:r>
        <w:rPr>
          <w:rFonts w:eastAsia="Times New Roman"/>
        </w:rPr>
        <w:br/>
        <w:t>\n", "**HasCrCard** - Has credit card or not (0 - no , 1 - yes)</w:t>
      </w:r>
      <w:r>
        <w:rPr>
          <w:rFonts w:eastAsia="Times New Roman"/>
        </w:rPr>
        <w:br/>
        <w:t>\n", "**IsactiveMember** - Is a active member or not</w:t>
      </w:r>
      <w:r>
        <w:rPr>
          <w:rFonts w:eastAsia="Times New Roman"/>
        </w:rPr>
        <w:br/>
        <w:t>\n", "**EstimatedSalary** - Salary of the customer</w:t>
      </w:r>
      <w:r>
        <w:rPr>
          <w:rFonts w:eastAsia="Times New Roman"/>
        </w:rPr>
        <w:br/>
        <w:t>\n", "**Exited** - Churn of the customer" ] }, { "cell_type": "code", "execution_count": 1, "id": "b72f85a9", "metadata": {}, "outputs": [], "source": [ "import warnings\n", "warnings.filterwarnings(\"ignore\")" ] }, { "cell_type": "code", "execution_count": 2, "id": "8f8e9dda", "metadata": {}, "outputs": [], "source": [ "import pandas as pd\n", "import numpy as np\n", "import seaborn as sns\n", "import matplotlib.pyplot as plt" ] }, { "cell_type": "markdown", "id": "dfdb3561", "metadata": {}, "source": [ "# 2. Load the dataset" ] }, { "cell_type": "code", "execution_count": 3, "id": "01f646f2", "metadata": {}, "outputs": [ { "data": { "text/html": [ "</w:t>
      </w:r>
    </w:p>
    <w:p w14:paraId="6997B0F1" w14:textId="77777777" w:rsidR="00284353" w:rsidRDefault="00000000">
      <w:pPr>
        <w:divId w:val="636908932"/>
        <w:rPr>
          <w:rFonts w:eastAsia="Times New Roman"/>
        </w:rPr>
      </w:pPr>
      <w:r>
        <w:rPr>
          <w:rFonts w:eastAsia="Times New Roman"/>
        </w:rPr>
        <w:t>\n", "</w:t>
      </w:r>
    </w:p>
    <w:sectPr w:rsidR="002843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4A"/>
    <w:rsid w:val="00284353"/>
    <w:rsid w:val="00F2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2A23C"/>
  <w15:chartTrackingRefBased/>
  <w15:docId w15:val="{730ECDEE-0C63-4217-BD25-4ADFB661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08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radhakrishnan</dc:creator>
  <cp:keywords/>
  <dc:description/>
  <cp:lastModifiedBy>karthikeyan radhakrishnan</cp:lastModifiedBy>
  <cp:revision>2</cp:revision>
  <dcterms:created xsi:type="dcterms:W3CDTF">2022-10-26T15:38:00Z</dcterms:created>
  <dcterms:modified xsi:type="dcterms:W3CDTF">2022-10-26T15:38:00Z</dcterms:modified>
</cp:coreProperties>
</file>